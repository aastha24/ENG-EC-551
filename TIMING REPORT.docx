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0B" w:rsidRDefault="00BF5B0B" w:rsidP="00BF5B0B">
      <w:r>
        <w:t>=========================================================================</w:t>
      </w:r>
    </w:p>
    <w:p w:rsidR="00BF5B0B" w:rsidRDefault="00BF5B0B" w:rsidP="00BF5B0B">
      <w:r>
        <w:t>Timing Report</w:t>
      </w:r>
    </w:p>
    <w:p w:rsidR="00BF5B0B" w:rsidRDefault="00BF5B0B" w:rsidP="00BF5B0B"/>
    <w:p w:rsidR="00BF5B0B" w:rsidRDefault="00BF5B0B" w:rsidP="00BF5B0B">
      <w:r>
        <w:t>NOTE: THESE TIMING NUMBERS ARE ONLY A SYNTHESIS ESTIMATE.</w:t>
      </w:r>
    </w:p>
    <w:p w:rsidR="00BF5B0B" w:rsidRDefault="00BF5B0B" w:rsidP="00BF5B0B">
      <w:r>
        <w:t xml:space="preserve">      FOR ACCURATE TIMING INFORMATION PLEASE REFER TO THE TRACE REPORT</w:t>
      </w:r>
    </w:p>
    <w:p w:rsidR="00BF5B0B" w:rsidRDefault="00BF5B0B" w:rsidP="00BF5B0B">
      <w:r>
        <w:t xml:space="preserve">      GENERATED AFTER PLACE-and-ROUTE.</w:t>
      </w:r>
    </w:p>
    <w:p w:rsidR="00BF5B0B" w:rsidRDefault="00BF5B0B" w:rsidP="00BF5B0B"/>
    <w:p w:rsidR="00BF5B0B" w:rsidRDefault="00BF5B0B" w:rsidP="00BF5B0B">
      <w:r>
        <w:t>Clock Information:</w:t>
      </w:r>
    </w:p>
    <w:p w:rsidR="00BF5B0B" w:rsidRDefault="00BF5B0B" w:rsidP="00BF5B0B">
      <w:r>
        <w:t>------------------</w:t>
      </w:r>
    </w:p>
    <w:p w:rsidR="00BF5B0B" w:rsidRDefault="00BF5B0B" w:rsidP="00BF5B0B">
      <w:r>
        <w:t>-----------------------------------+------------------------+-------+</w:t>
      </w:r>
    </w:p>
    <w:p w:rsidR="00BF5B0B" w:rsidRDefault="00BF5B0B" w:rsidP="00BF5B0B">
      <w:r>
        <w:t xml:space="preserve">Clock Signal                       | Clock </w:t>
      </w:r>
      <w:proofErr w:type="gramStart"/>
      <w:r>
        <w:t>buffer(</w:t>
      </w:r>
      <w:proofErr w:type="gramEnd"/>
      <w:r>
        <w:t>FF name)  | Load  |</w:t>
      </w:r>
    </w:p>
    <w:p w:rsidR="00BF5B0B" w:rsidRDefault="00BF5B0B" w:rsidP="00BF5B0B">
      <w:r>
        <w:t>-----------------------------------+------------------------+-------+</w:t>
      </w:r>
    </w:p>
    <w:p w:rsidR="00BF5B0B" w:rsidRDefault="00BF5B0B" w:rsidP="00BF5B0B">
      <w:proofErr w:type="gramStart"/>
      <w:r>
        <w:t>clock</w:t>
      </w:r>
      <w:proofErr w:type="gramEnd"/>
      <w:r>
        <w:t xml:space="preserve">                              | BUFGP                  | 104   |</w:t>
      </w:r>
    </w:p>
    <w:p w:rsidR="00BF5B0B" w:rsidRDefault="00BF5B0B" w:rsidP="00BF5B0B">
      <w:proofErr w:type="gramStart"/>
      <w:r>
        <w:t>m1/temp1&lt;</w:t>
      </w:r>
      <w:proofErr w:type="gramEnd"/>
      <w:r>
        <w:t>8&gt;                        | NONE(Madd_n00701)      | 2     |</w:t>
      </w:r>
    </w:p>
    <w:p w:rsidR="00BF5B0B" w:rsidRDefault="00BF5B0B" w:rsidP="00BF5B0B">
      <w:r>
        <w:t xml:space="preserve">w&lt;1&gt;&lt;9&gt;                            | </w:t>
      </w:r>
      <w:proofErr w:type="gramStart"/>
      <w:r>
        <w:t>NONE(</w:t>
      </w:r>
      <w:proofErr w:type="gramEnd"/>
      <w:r>
        <w:t>mr_Mram_memory633)| 632   |</w:t>
      </w:r>
    </w:p>
    <w:p w:rsidR="00BF5B0B" w:rsidRDefault="00BF5B0B" w:rsidP="00BF5B0B">
      <w:r>
        <w:t>-----------------------------------+------------------------+-------+</w:t>
      </w:r>
    </w:p>
    <w:p w:rsidR="00BF5B0B" w:rsidRDefault="00BF5B0B" w:rsidP="00BF5B0B">
      <w:r>
        <w:t>INFO</w:t>
      </w:r>
      <w:proofErr w:type="gramStart"/>
      <w:r>
        <w:t>:Xst:2169</w:t>
      </w:r>
      <w:proofErr w:type="gramEnd"/>
      <w:r>
        <w:t xml:space="preserve"> - HDL ADVISOR - Some clock signals were not automatically buffered by XST with BUFG/BUFR resources. Please use the </w:t>
      </w:r>
      <w:proofErr w:type="spellStart"/>
      <w:r>
        <w:t>buffer_type</w:t>
      </w:r>
      <w:proofErr w:type="spellEnd"/>
      <w:r>
        <w:t xml:space="preserve"> constraint in order to insert these buffers to the clock signals to help prevent skew problems.</w:t>
      </w:r>
    </w:p>
    <w:p w:rsidR="00BF5B0B" w:rsidRDefault="00BF5B0B" w:rsidP="00BF5B0B"/>
    <w:p w:rsidR="00BF5B0B" w:rsidRDefault="00BF5B0B" w:rsidP="00BF5B0B">
      <w:r>
        <w:t>Asynchronous Control Signals Information:</w:t>
      </w:r>
    </w:p>
    <w:p w:rsidR="00BF5B0B" w:rsidRDefault="00BF5B0B" w:rsidP="00BF5B0B">
      <w:r>
        <w:t>----------------------------------------</w:t>
      </w:r>
    </w:p>
    <w:p w:rsidR="00BF5B0B" w:rsidRDefault="00BF5B0B" w:rsidP="00BF5B0B">
      <w:r>
        <w:t>No asynchronous control signals found in this design</w:t>
      </w:r>
    </w:p>
    <w:p w:rsidR="00BF5B0B" w:rsidRDefault="00BF5B0B" w:rsidP="00BF5B0B"/>
    <w:p w:rsidR="00BF5B0B" w:rsidRDefault="00BF5B0B" w:rsidP="00BF5B0B">
      <w:r>
        <w:t>Timing Summary:</w:t>
      </w:r>
    </w:p>
    <w:p w:rsidR="00BF5B0B" w:rsidRDefault="00BF5B0B" w:rsidP="00BF5B0B">
      <w:r>
        <w:t>---------------</w:t>
      </w:r>
    </w:p>
    <w:p w:rsidR="00BF5B0B" w:rsidRDefault="00BF5B0B" w:rsidP="00BF5B0B">
      <w:r>
        <w:t>Speed Grade: -3</w:t>
      </w:r>
    </w:p>
    <w:p w:rsidR="00BF5B0B" w:rsidRDefault="00BF5B0B" w:rsidP="00BF5B0B"/>
    <w:p w:rsidR="00BF5B0B" w:rsidRDefault="00BF5B0B" w:rsidP="00BF5B0B">
      <w:r>
        <w:t xml:space="preserve">   Minimum period: 15.154ns (Maximum Frequency: 65.989MHz)</w:t>
      </w:r>
    </w:p>
    <w:p w:rsidR="00BF5B0B" w:rsidRDefault="00BF5B0B" w:rsidP="00BF5B0B">
      <w:r>
        <w:lastRenderedPageBreak/>
        <w:t xml:space="preserve">   Minimum input arrival time before clock: 4.848ns</w:t>
      </w:r>
    </w:p>
    <w:p w:rsidR="00BF5B0B" w:rsidRDefault="00BF5B0B" w:rsidP="00BF5B0B">
      <w:r>
        <w:t xml:space="preserve">   Maximum output required time after clock: 3.597ns</w:t>
      </w:r>
    </w:p>
    <w:p w:rsidR="00BF5B0B" w:rsidRDefault="00BF5B0B" w:rsidP="00BF5B0B">
      <w:r>
        <w:t xml:space="preserve">   Maximum combinational path delay: No path found</w:t>
      </w:r>
    </w:p>
    <w:p w:rsidR="00BF5B0B" w:rsidRDefault="00BF5B0B" w:rsidP="00BF5B0B"/>
    <w:p w:rsidR="00BF5B0B" w:rsidRDefault="00BF5B0B" w:rsidP="00BF5B0B">
      <w:r>
        <w:t>Timing Details:</w:t>
      </w:r>
    </w:p>
    <w:p w:rsidR="00BF5B0B" w:rsidRDefault="00BF5B0B" w:rsidP="00BF5B0B">
      <w:r>
        <w:t>---------------</w:t>
      </w:r>
    </w:p>
    <w:p w:rsidR="00BF5B0B" w:rsidRDefault="00BF5B0B" w:rsidP="00BF5B0B">
      <w:r>
        <w:t>All values displayed in nanoseconds (ns)</w:t>
      </w:r>
    </w:p>
    <w:p w:rsidR="00BF5B0B" w:rsidRDefault="00BF5B0B" w:rsidP="00BF5B0B"/>
    <w:p w:rsidR="00BF5B0B" w:rsidRDefault="00BF5B0B" w:rsidP="00BF5B0B">
      <w:r>
        <w:t>=========================================================================</w:t>
      </w:r>
    </w:p>
    <w:p w:rsidR="00BF5B0B" w:rsidRDefault="00BF5B0B" w:rsidP="00BF5B0B">
      <w:r>
        <w:t>Timing constraint: Default period analysis for Clock 'clock'</w:t>
      </w:r>
    </w:p>
    <w:p w:rsidR="00BF5B0B" w:rsidRDefault="00BF5B0B" w:rsidP="00BF5B0B">
      <w:r>
        <w:t xml:space="preserve">  Clock period: 15.154ns (frequency: 65.989MHz)</w:t>
      </w:r>
    </w:p>
    <w:p w:rsidR="00BF5B0B" w:rsidRDefault="00BF5B0B" w:rsidP="00BF5B0B">
      <w:r>
        <w:t xml:space="preserve">  Total number of paths / destination ports: 146458 / 501</w:t>
      </w:r>
    </w:p>
    <w:p w:rsidR="00BF5B0B" w:rsidRDefault="00BF5B0B" w:rsidP="00BF5B0B">
      <w:r>
        <w:t>-------------------------------------------------------------------------</w:t>
      </w:r>
    </w:p>
    <w:p w:rsidR="00BF5B0B" w:rsidRDefault="00BF5B0B" w:rsidP="00BF5B0B">
      <w:r>
        <w:t>Delay:               15.154ns (Levels of Logic = 3)</w:t>
      </w:r>
    </w:p>
    <w:p w:rsidR="00BF5B0B" w:rsidRDefault="00BF5B0B" w:rsidP="00BF5B0B">
      <w:r>
        <w:t xml:space="preserve">  Source:            m6/Maddsub_n0019 (DSP)</w:t>
      </w:r>
    </w:p>
    <w:p w:rsidR="00BF5B0B" w:rsidRDefault="00BF5B0B" w:rsidP="00BF5B0B">
      <w:r>
        <w:t xml:space="preserve">  Destination:       y_t_0 (FF)</w:t>
      </w:r>
    </w:p>
    <w:p w:rsidR="00BF5B0B" w:rsidRDefault="00BF5B0B" w:rsidP="00BF5B0B">
      <w:r>
        <w:t xml:space="preserve">  Source Clock:      clock rising</w:t>
      </w:r>
    </w:p>
    <w:p w:rsidR="00BF5B0B" w:rsidRDefault="00BF5B0B" w:rsidP="00BF5B0B">
      <w:r>
        <w:t xml:space="preserve">  Destination Clock: clock rising</w:t>
      </w:r>
    </w:p>
    <w:p w:rsidR="00BF5B0B" w:rsidRDefault="00BF5B0B" w:rsidP="00BF5B0B"/>
    <w:p w:rsidR="00BF5B0B" w:rsidRDefault="00BF5B0B" w:rsidP="00BF5B0B">
      <w:r>
        <w:t xml:space="preserve">  Data Path: m6/Maddsub_n0019 to y_t_0</w:t>
      </w:r>
    </w:p>
    <w:p w:rsidR="00BF5B0B" w:rsidRDefault="00BF5B0B" w:rsidP="00BF5B0B">
      <w:r>
        <w:t xml:space="preserve">                                Gate     Net</w:t>
      </w:r>
    </w:p>
    <w:p w:rsidR="00BF5B0B" w:rsidRDefault="00BF5B0B" w:rsidP="00BF5B0B">
      <w:r>
        <w:t xml:space="preserve">    </w:t>
      </w:r>
      <w:proofErr w:type="spellStart"/>
      <w:r>
        <w:t>Cell</w:t>
      </w:r>
      <w:proofErr w:type="gramStart"/>
      <w:r>
        <w:t>:in</w:t>
      </w:r>
      <w:proofErr w:type="spellEnd"/>
      <w:proofErr w:type="gram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r>
        <w:t>Delay</w:t>
      </w:r>
      <w:proofErr w:type="spellEnd"/>
      <w:r>
        <w:t xml:space="preserve">  Logical Name (Net Name)</w:t>
      </w:r>
    </w:p>
    <w:p w:rsidR="00BF5B0B" w:rsidRDefault="00BF5B0B" w:rsidP="00BF5B0B">
      <w:r>
        <w:t xml:space="preserve">    ----------------------------------------  ------------</w:t>
      </w:r>
    </w:p>
    <w:p w:rsidR="00BF5B0B" w:rsidRDefault="00BF5B0B" w:rsidP="00BF5B0B">
      <w:r>
        <w:t xml:space="preserve">     DSP48A1</w:t>
      </w:r>
      <w:proofErr w:type="gramStart"/>
      <w:r>
        <w:t>:CLK</w:t>
      </w:r>
      <w:proofErr w:type="gramEnd"/>
      <w:r>
        <w:t>-&gt;P17      3   1.200   0.650  m6/Maddsub_n0019 (m6_y2&lt;17&gt;)</w:t>
      </w:r>
    </w:p>
    <w:p w:rsidR="00BF5B0B" w:rsidRDefault="00BF5B0B" w:rsidP="00BF5B0B">
      <w:r>
        <w:t xml:space="preserve">     DSP48A1:B17-&gt;P17      1   3.123   </w:t>
      </w:r>
      <w:proofErr w:type="gramStart"/>
      <w:r>
        <w:t>0.579  Madd</w:t>
      </w:r>
      <w:proofErr w:type="gramEnd"/>
      <w:r>
        <w:t>_n00701 (n0070&lt;17&gt;)</w:t>
      </w:r>
    </w:p>
    <w:p w:rsidR="00BF5B0B" w:rsidRDefault="00BF5B0B" w:rsidP="00BF5B0B">
      <w:r>
        <w:t xml:space="preserve">     DSP48A1:B17-&gt;P7       1   3.123   </w:t>
      </w:r>
      <w:proofErr w:type="gramStart"/>
      <w:r>
        <w:t>0.580  Madd</w:t>
      </w:r>
      <w:proofErr w:type="gramEnd"/>
      <w:r>
        <w:t>_m9_y2[17]_m3_y2[17]_add_20_OUT1 (m9_y2[17]_m3_y2[17]_add_20_OUT&lt;7&gt;)</w:t>
      </w:r>
    </w:p>
    <w:p w:rsidR="00BF5B0B" w:rsidRDefault="00BF5B0B" w:rsidP="00BF5B0B">
      <w:r>
        <w:t xml:space="preserve">     LUT3:I2-&gt;O            1   0.205   </w:t>
      </w:r>
      <w:proofErr w:type="gramStart"/>
      <w:r>
        <w:t>0.000  y</w:t>
      </w:r>
      <w:proofErr w:type="gramEnd"/>
      <w:r>
        <w:t>_t_7_glue_set (y_t_7_glue_set)</w:t>
      </w:r>
    </w:p>
    <w:p w:rsidR="00BF5B0B" w:rsidRDefault="00BF5B0B" w:rsidP="00BF5B0B">
      <w:r>
        <w:t xml:space="preserve">     FDR</w:t>
      </w:r>
      <w:proofErr w:type="gramStart"/>
      <w:r>
        <w:t>:D</w:t>
      </w:r>
      <w:proofErr w:type="gramEnd"/>
      <w:r>
        <w:t xml:space="preserve">                     0.102          y_t_7</w:t>
      </w:r>
    </w:p>
    <w:p w:rsidR="00BF5B0B" w:rsidRDefault="00BF5B0B" w:rsidP="00BF5B0B">
      <w:r>
        <w:lastRenderedPageBreak/>
        <w:t xml:space="preserve">    ----------------------------------------</w:t>
      </w:r>
    </w:p>
    <w:p w:rsidR="00BF5B0B" w:rsidRDefault="00BF5B0B" w:rsidP="00BF5B0B">
      <w:r>
        <w:t xml:space="preserve">    Total                     15.154ns (13.345ns logic, 1.809ns route)</w:t>
      </w:r>
    </w:p>
    <w:p w:rsidR="00BF5B0B" w:rsidRDefault="00BF5B0B" w:rsidP="00BF5B0B">
      <w:r>
        <w:t xml:space="preserve">                                       (88.1% logic, 11.9% route)</w:t>
      </w:r>
    </w:p>
    <w:p w:rsidR="00BF5B0B" w:rsidRDefault="00BF5B0B" w:rsidP="00BF5B0B"/>
    <w:p w:rsidR="00BF5B0B" w:rsidRDefault="00BF5B0B" w:rsidP="00BF5B0B">
      <w:r>
        <w:t>=========================================================================</w:t>
      </w:r>
    </w:p>
    <w:p w:rsidR="00BF5B0B" w:rsidRDefault="00BF5B0B" w:rsidP="00BF5B0B">
      <w:r>
        <w:t>Timing constraint: Default OFFSET IN BEFORE for Clock 'clock'</w:t>
      </w:r>
    </w:p>
    <w:p w:rsidR="00BF5B0B" w:rsidRDefault="00BF5B0B" w:rsidP="00BF5B0B">
      <w:r>
        <w:t xml:space="preserve">  Total number of paths / destination ports: 110 / 110</w:t>
      </w:r>
    </w:p>
    <w:p w:rsidR="00BF5B0B" w:rsidRDefault="00BF5B0B" w:rsidP="00BF5B0B">
      <w:r>
        <w:t>-------------------------------------------------------------------------</w:t>
      </w:r>
    </w:p>
    <w:p w:rsidR="00BF5B0B" w:rsidRDefault="00BF5B0B" w:rsidP="00BF5B0B">
      <w:r>
        <w:t>Offset:              4.848ns (Levels of Logic = 2)</w:t>
      </w:r>
    </w:p>
    <w:p w:rsidR="00BF5B0B" w:rsidRDefault="00BF5B0B" w:rsidP="00BF5B0B">
      <w:r>
        <w:t xml:space="preserve">  Source:            reset (PAD)</w:t>
      </w:r>
    </w:p>
    <w:p w:rsidR="00BF5B0B" w:rsidRDefault="00BF5B0B" w:rsidP="00BF5B0B">
      <w:r>
        <w:t xml:space="preserve">  Destination:       </w:t>
      </w:r>
      <w:proofErr w:type="spellStart"/>
      <w:r>
        <w:t>mr</w:t>
      </w:r>
      <w:proofErr w:type="spellEnd"/>
      <w:r>
        <w:t>/address_0 (FF)</w:t>
      </w:r>
    </w:p>
    <w:p w:rsidR="00BF5B0B" w:rsidRDefault="00BF5B0B" w:rsidP="00BF5B0B">
      <w:r>
        <w:t xml:space="preserve">  Destination Clock: clock rising</w:t>
      </w:r>
    </w:p>
    <w:p w:rsidR="00BF5B0B" w:rsidRDefault="00BF5B0B" w:rsidP="00BF5B0B"/>
    <w:p w:rsidR="00BF5B0B" w:rsidRDefault="00BF5B0B" w:rsidP="00BF5B0B">
      <w:r>
        <w:t xml:space="preserve">  Data Path: reset to </w:t>
      </w:r>
      <w:proofErr w:type="spellStart"/>
      <w:r>
        <w:t>mr</w:t>
      </w:r>
      <w:proofErr w:type="spellEnd"/>
      <w:r>
        <w:t>/address_0</w:t>
      </w:r>
    </w:p>
    <w:p w:rsidR="00BF5B0B" w:rsidRDefault="00BF5B0B" w:rsidP="00BF5B0B">
      <w:r>
        <w:t xml:space="preserve">                                Gate     Net</w:t>
      </w:r>
    </w:p>
    <w:p w:rsidR="00BF5B0B" w:rsidRDefault="00BF5B0B" w:rsidP="00BF5B0B">
      <w:r>
        <w:t xml:space="preserve">    </w:t>
      </w:r>
      <w:proofErr w:type="spellStart"/>
      <w:r>
        <w:t>Cell</w:t>
      </w:r>
      <w:proofErr w:type="gramStart"/>
      <w:r>
        <w:t>:in</w:t>
      </w:r>
      <w:proofErr w:type="spellEnd"/>
      <w:proofErr w:type="gram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r>
        <w:t>Delay</w:t>
      </w:r>
      <w:proofErr w:type="spellEnd"/>
      <w:r>
        <w:t xml:space="preserve">  Logical Name (Net Name)</w:t>
      </w:r>
    </w:p>
    <w:p w:rsidR="00BF5B0B" w:rsidRDefault="00BF5B0B" w:rsidP="00BF5B0B">
      <w:r>
        <w:t xml:space="preserve">    ----------------------------------------  ------------</w:t>
      </w:r>
    </w:p>
    <w:p w:rsidR="00BF5B0B" w:rsidRDefault="00BF5B0B" w:rsidP="00BF5B0B">
      <w:r>
        <w:t xml:space="preserve">     IBUF</w:t>
      </w:r>
      <w:proofErr w:type="gramStart"/>
      <w:r>
        <w:t>:I</w:t>
      </w:r>
      <w:proofErr w:type="gramEnd"/>
      <w:r>
        <w:t xml:space="preserve">-&gt;O            73   1.222   1.700  </w:t>
      </w:r>
      <w:proofErr w:type="spellStart"/>
      <w:r>
        <w:t>reset_IBUF</w:t>
      </w:r>
      <w:proofErr w:type="spellEnd"/>
      <w:r>
        <w:t xml:space="preserve"> (</w:t>
      </w:r>
      <w:proofErr w:type="spellStart"/>
      <w:r>
        <w:t>reset_IBUF</w:t>
      </w:r>
      <w:proofErr w:type="spellEnd"/>
      <w:r>
        <w:t>)</w:t>
      </w:r>
    </w:p>
    <w:p w:rsidR="00BF5B0B" w:rsidRDefault="00BF5B0B" w:rsidP="00BF5B0B">
      <w:r>
        <w:t xml:space="preserve">     LUT4:I3-&gt;O           32   0.205   </w:t>
      </w:r>
      <w:proofErr w:type="gramStart"/>
      <w:r>
        <w:t xml:space="preserve">1.291  </w:t>
      </w:r>
      <w:proofErr w:type="spellStart"/>
      <w:r>
        <w:t>mr</w:t>
      </w:r>
      <w:proofErr w:type="spellEnd"/>
      <w:proofErr w:type="gramEnd"/>
      <w:r>
        <w:t>/address_val321 (</w:t>
      </w:r>
      <w:proofErr w:type="spellStart"/>
      <w:r>
        <w:t>mr</w:t>
      </w:r>
      <w:proofErr w:type="spellEnd"/>
      <w:r>
        <w:t>/</w:t>
      </w:r>
      <w:proofErr w:type="spellStart"/>
      <w:r>
        <w:t>address_val</w:t>
      </w:r>
      <w:proofErr w:type="spellEnd"/>
      <w:r>
        <w:t>)</w:t>
      </w:r>
    </w:p>
    <w:p w:rsidR="00BF5B0B" w:rsidRDefault="00BF5B0B" w:rsidP="00BF5B0B">
      <w:r>
        <w:t xml:space="preserve">     FDR</w:t>
      </w:r>
      <w:proofErr w:type="gramStart"/>
      <w:r>
        <w:t>:R</w:t>
      </w:r>
      <w:proofErr w:type="gramEnd"/>
      <w:r>
        <w:t xml:space="preserve">                     0.430          </w:t>
      </w:r>
      <w:proofErr w:type="spellStart"/>
      <w:r>
        <w:t>mr</w:t>
      </w:r>
      <w:proofErr w:type="spellEnd"/>
      <w:r>
        <w:t>/address_0</w:t>
      </w:r>
    </w:p>
    <w:p w:rsidR="00BF5B0B" w:rsidRDefault="00BF5B0B" w:rsidP="00BF5B0B">
      <w:r>
        <w:t xml:space="preserve">    ----------------------------------------</w:t>
      </w:r>
    </w:p>
    <w:p w:rsidR="00BF5B0B" w:rsidRDefault="00BF5B0B" w:rsidP="00BF5B0B">
      <w:r>
        <w:t xml:space="preserve">    Total                      4.848ns (1.857ns logic, 2.991ns route)</w:t>
      </w:r>
    </w:p>
    <w:p w:rsidR="00BF5B0B" w:rsidRDefault="00BF5B0B" w:rsidP="00BF5B0B">
      <w:r>
        <w:t xml:space="preserve">                                       (38.3% logic, 61.7% route)</w:t>
      </w:r>
    </w:p>
    <w:p w:rsidR="00BF5B0B" w:rsidRDefault="00BF5B0B" w:rsidP="00BF5B0B"/>
    <w:p w:rsidR="00BF5B0B" w:rsidRDefault="00BF5B0B" w:rsidP="00BF5B0B">
      <w:r>
        <w:t>=========================================================================</w:t>
      </w:r>
    </w:p>
    <w:p w:rsidR="00BF5B0B" w:rsidRDefault="00BF5B0B" w:rsidP="00BF5B0B">
      <w:r>
        <w:t>Timing constraint: Default OFFSET OUT AFTER for Clock 'clock'</w:t>
      </w:r>
    </w:p>
    <w:p w:rsidR="00BF5B0B" w:rsidRDefault="00BF5B0B" w:rsidP="00BF5B0B">
      <w:r>
        <w:t xml:space="preserve">  Total number of paths / destination ports: 8 / 8</w:t>
      </w:r>
    </w:p>
    <w:p w:rsidR="00BF5B0B" w:rsidRDefault="00BF5B0B" w:rsidP="00BF5B0B">
      <w:r>
        <w:t>-------------------------------------------------------------------------</w:t>
      </w:r>
    </w:p>
    <w:p w:rsidR="00BF5B0B" w:rsidRDefault="00BF5B0B" w:rsidP="00BF5B0B">
      <w:r>
        <w:t>Offset:              3.597ns (Levels of Logic = 1)</w:t>
      </w:r>
    </w:p>
    <w:p w:rsidR="00BF5B0B" w:rsidRDefault="00BF5B0B" w:rsidP="00BF5B0B">
      <w:r>
        <w:lastRenderedPageBreak/>
        <w:t xml:space="preserve">  Source:            y_t_7 (FF)</w:t>
      </w:r>
    </w:p>
    <w:p w:rsidR="00BF5B0B" w:rsidRDefault="00BF5B0B" w:rsidP="00BF5B0B">
      <w:r>
        <w:t xml:space="preserve">  Destination:       y&lt;7&gt; (PAD)</w:t>
      </w:r>
    </w:p>
    <w:p w:rsidR="00BF5B0B" w:rsidRDefault="00BF5B0B" w:rsidP="00BF5B0B">
      <w:r>
        <w:t xml:space="preserve">  Source Clock:      clock rising</w:t>
      </w:r>
    </w:p>
    <w:p w:rsidR="00BF5B0B" w:rsidRDefault="00BF5B0B" w:rsidP="00BF5B0B"/>
    <w:p w:rsidR="00BF5B0B" w:rsidRDefault="00BF5B0B" w:rsidP="00BF5B0B">
      <w:r>
        <w:t xml:space="preserve">  Data Path: y_t_7 </w:t>
      </w:r>
      <w:proofErr w:type="spellStart"/>
      <w:r>
        <w:t>to y</w:t>
      </w:r>
      <w:proofErr w:type="spellEnd"/>
      <w:r>
        <w:t>&lt;7&gt;</w:t>
      </w:r>
    </w:p>
    <w:p w:rsidR="00BF5B0B" w:rsidRDefault="00BF5B0B" w:rsidP="00BF5B0B">
      <w:r>
        <w:t xml:space="preserve">                                Gate     Net</w:t>
      </w:r>
    </w:p>
    <w:p w:rsidR="00BF5B0B" w:rsidRDefault="00BF5B0B" w:rsidP="00BF5B0B">
      <w:r>
        <w:t xml:space="preserve">    </w:t>
      </w:r>
      <w:proofErr w:type="spellStart"/>
      <w:r>
        <w:t>Cell</w:t>
      </w:r>
      <w:proofErr w:type="gramStart"/>
      <w:r>
        <w:t>:in</w:t>
      </w:r>
      <w:proofErr w:type="spellEnd"/>
      <w:proofErr w:type="gram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r>
        <w:t>Delay</w:t>
      </w:r>
      <w:proofErr w:type="spellEnd"/>
      <w:r>
        <w:t xml:space="preserve">  Logical Name (Net Name)</w:t>
      </w:r>
    </w:p>
    <w:p w:rsidR="00BF5B0B" w:rsidRDefault="00BF5B0B" w:rsidP="00BF5B0B">
      <w:r>
        <w:t xml:space="preserve">    ----------------------------------------  ------------</w:t>
      </w:r>
    </w:p>
    <w:p w:rsidR="00BF5B0B" w:rsidRDefault="00BF5B0B" w:rsidP="00BF5B0B">
      <w:r>
        <w:t xml:space="preserve">     FDR</w:t>
      </w:r>
      <w:proofErr w:type="gramStart"/>
      <w:r>
        <w:t>:C</w:t>
      </w:r>
      <w:proofErr w:type="gramEnd"/>
      <w:r>
        <w:t>-&gt;Q              1   0.447   0.579  y_t_7 (y_t_7)</w:t>
      </w:r>
    </w:p>
    <w:p w:rsidR="00BF5B0B" w:rsidRDefault="00BF5B0B" w:rsidP="00BF5B0B">
      <w:r>
        <w:t xml:space="preserve">     OBUF</w:t>
      </w:r>
      <w:proofErr w:type="gramStart"/>
      <w:r>
        <w:t>:I</w:t>
      </w:r>
      <w:proofErr w:type="gramEnd"/>
      <w:r>
        <w:t>-&gt;O                 2.571          y_7_OBUF (y&lt;7&gt;)</w:t>
      </w:r>
    </w:p>
    <w:p w:rsidR="00BF5B0B" w:rsidRDefault="00BF5B0B" w:rsidP="00BF5B0B">
      <w:r>
        <w:t xml:space="preserve">    ----------------------------------------</w:t>
      </w:r>
    </w:p>
    <w:p w:rsidR="00BF5B0B" w:rsidRDefault="00BF5B0B" w:rsidP="00BF5B0B">
      <w:r>
        <w:t xml:space="preserve">    Total                      3.597ns (3.018ns logic, 0.579ns route)</w:t>
      </w:r>
    </w:p>
    <w:p w:rsidR="00BF5B0B" w:rsidRDefault="00BF5B0B" w:rsidP="00BF5B0B">
      <w:r>
        <w:t xml:space="preserve">                                       (83.9% logic, 16.1% route)</w:t>
      </w:r>
    </w:p>
    <w:p w:rsidR="00BF5B0B" w:rsidRDefault="00BF5B0B" w:rsidP="00BF5B0B"/>
    <w:p w:rsidR="00BF5B0B" w:rsidRDefault="00BF5B0B" w:rsidP="00BF5B0B">
      <w:r>
        <w:t>=========================================================================</w:t>
      </w:r>
    </w:p>
    <w:p w:rsidR="00BF5B0B" w:rsidRDefault="00BF5B0B" w:rsidP="00BF5B0B"/>
    <w:p w:rsidR="00BF5B0B" w:rsidRDefault="00BF5B0B" w:rsidP="00BF5B0B">
      <w:r>
        <w:t>Cross Clock Domains Report:</w:t>
      </w:r>
    </w:p>
    <w:p w:rsidR="00BF5B0B" w:rsidRDefault="00BF5B0B" w:rsidP="00BF5B0B">
      <w:r>
        <w:t>--------------------------</w:t>
      </w:r>
    </w:p>
    <w:p w:rsidR="00BF5B0B" w:rsidRDefault="00BF5B0B" w:rsidP="00BF5B0B"/>
    <w:p w:rsidR="00BF5B0B" w:rsidRDefault="00BF5B0B" w:rsidP="00BF5B0B">
      <w:r>
        <w:t xml:space="preserve">Clock to Setup on destination clock </w:t>
      </w:r>
      <w:proofErr w:type="spellStart"/>
      <w:r>
        <w:t>clock</w:t>
      </w:r>
      <w:proofErr w:type="spellEnd"/>
    </w:p>
    <w:p w:rsidR="00BF5B0B" w:rsidRDefault="00BF5B0B" w:rsidP="00BF5B0B">
      <w:r>
        <w:t>---------------+---------+---------+---------+---------+</w:t>
      </w:r>
    </w:p>
    <w:p w:rsidR="00BF5B0B" w:rsidRDefault="00BF5B0B" w:rsidP="00BF5B0B">
      <w:r>
        <w:t xml:space="preserve">               | </w:t>
      </w:r>
      <w:proofErr w:type="spellStart"/>
      <w:r>
        <w:t>Src</w:t>
      </w:r>
      <w:proofErr w:type="gramStart"/>
      <w:r>
        <w:t>:Rise</w:t>
      </w:r>
      <w:proofErr w:type="spellEnd"/>
      <w:proofErr w:type="gramEnd"/>
      <w:r>
        <w:t xml:space="preserve">| </w:t>
      </w:r>
      <w:proofErr w:type="spellStart"/>
      <w:r>
        <w:t>Src:Fall</w:t>
      </w:r>
      <w:proofErr w:type="spellEnd"/>
      <w:r>
        <w:t xml:space="preserve">| </w:t>
      </w:r>
      <w:proofErr w:type="spellStart"/>
      <w:r>
        <w:t>Src:Rise</w:t>
      </w:r>
      <w:proofErr w:type="spellEnd"/>
      <w:r>
        <w:t xml:space="preserve">| </w:t>
      </w:r>
      <w:proofErr w:type="spellStart"/>
      <w:r>
        <w:t>Src:Fall</w:t>
      </w:r>
      <w:proofErr w:type="spellEnd"/>
      <w:r>
        <w:t>|</w:t>
      </w:r>
    </w:p>
    <w:p w:rsidR="00BF5B0B" w:rsidRDefault="00BF5B0B" w:rsidP="00BF5B0B">
      <w:r>
        <w:t>Source Clock   |</w:t>
      </w:r>
      <w:proofErr w:type="spellStart"/>
      <w:r>
        <w:t>Dest:Rise|Dest:Rise|Dest:Fall|Dest:Fall</w:t>
      </w:r>
      <w:proofErr w:type="spellEnd"/>
      <w:r>
        <w:t>|</w:t>
      </w:r>
    </w:p>
    <w:p w:rsidR="00BF5B0B" w:rsidRDefault="00BF5B0B" w:rsidP="00BF5B0B">
      <w:r>
        <w:t>---------------+---------+---------+---------+---------+</w:t>
      </w:r>
    </w:p>
    <w:p w:rsidR="00BF5B0B" w:rsidRDefault="00BF5B0B" w:rsidP="00BF5B0B">
      <w:proofErr w:type="gramStart"/>
      <w:r>
        <w:t>clock</w:t>
      </w:r>
      <w:proofErr w:type="gramEnd"/>
      <w:r>
        <w:t xml:space="preserve">          |   15.154|         |         |         |</w:t>
      </w:r>
    </w:p>
    <w:p w:rsidR="00BF5B0B" w:rsidRDefault="00BF5B0B" w:rsidP="00BF5B0B">
      <w:r>
        <w:t>w&lt;1&gt;&lt;9&gt;        |    7.712|         |         |         |</w:t>
      </w:r>
    </w:p>
    <w:p w:rsidR="00BF5B0B" w:rsidRDefault="00BF5B0B" w:rsidP="00BF5B0B">
      <w:r>
        <w:t>---------------+---------+---------+---------+---------+</w:t>
      </w:r>
    </w:p>
    <w:p w:rsidR="00BF5B0B" w:rsidRDefault="00BF5B0B" w:rsidP="00BF5B0B"/>
    <w:p w:rsidR="00BF5B0B" w:rsidRDefault="00BF5B0B" w:rsidP="00BF5B0B">
      <w:r>
        <w:t>Clock to Setup on destination clock m1/temp1&lt;8&gt;</w:t>
      </w:r>
    </w:p>
    <w:p w:rsidR="00BF5B0B" w:rsidRDefault="00BF5B0B" w:rsidP="00BF5B0B">
      <w:r>
        <w:lastRenderedPageBreak/>
        <w:t>---------------+---------+---------+---------+---------+</w:t>
      </w:r>
    </w:p>
    <w:p w:rsidR="00BF5B0B" w:rsidRDefault="00BF5B0B" w:rsidP="00BF5B0B">
      <w:r>
        <w:t xml:space="preserve">               | </w:t>
      </w:r>
      <w:proofErr w:type="spellStart"/>
      <w:r>
        <w:t>Src</w:t>
      </w:r>
      <w:proofErr w:type="gramStart"/>
      <w:r>
        <w:t>:Rise</w:t>
      </w:r>
      <w:proofErr w:type="spellEnd"/>
      <w:proofErr w:type="gramEnd"/>
      <w:r>
        <w:t xml:space="preserve">| </w:t>
      </w:r>
      <w:proofErr w:type="spellStart"/>
      <w:r>
        <w:t>Src:Fall</w:t>
      </w:r>
      <w:proofErr w:type="spellEnd"/>
      <w:r>
        <w:t xml:space="preserve">| </w:t>
      </w:r>
      <w:proofErr w:type="spellStart"/>
      <w:r>
        <w:t>Src:Rise</w:t>
      </w:r>
      <w:proofErr w:type="spellEnd"/>
      <w:r>
        <w:t xml:space="preserve">| </w:t>
      </w:r>
      <w:proofErr w:type="spellStart"/>
      <w:r>
        <w:t>Src:Fall</w:t>
      </w:r>
      <w:proofErr w:type="spellEnd"/>
      <w:r>
        <w:t>|</w:t>
      </w:r>
    </w:p>
    <w:p w:rsidR="00BF5B0B" w:rsidRDefault="00BF5B0B" w:rsidP="00BF5B0B">
      <w:r>
        <w:t>Source Clock   |</w:t>
      </w:r>
      <w:proofErr w:type="spellStart"/>
      <w:r>
        <w:t>Dest:Rise|Dest:Rise|Dest:Fall|Dest:Fall</w:t>
      </w:r>
      <w:proofErr w:type="spellEnd"/>
      <w:r>
        <w:t>|</w:t>
      </w:r>
    </w:p>
    <w:p w:rsidR="00BF5B0B" w:rsidRDefault="00BF5B0B" w:rsidP="00BF5B0B">
      <w:r>
        <w:t>---------------+---------+---------+---------+---------+</w:t>
      </w:r>
    </w:p>
    <w:p w:rsidR="00BF5B0B" w:rsidRDefault="00BF5B0B" w:rsidP="00BF5B0B">
      <w:proofErr w:type="gramStart"/>
      <w:r>
        <w:t>clock</w:t>
      </w:r>
      <w:proofErr w:type="gramEnd"/>
      <w:r>
        <w:t xml:space="preserve">          |   11.144|         |         |         |</w:t>
      </w:r>
    </w:p>
    <w:p w:rsidR="00BF5B0B" w:rsidRDefault="00BF5B0B" w:rsidP="00BF5B0B">
      <w:r>
        <w:t>---------------+---------+---------+---------+---------+</w:t>
      </w:r>
    </w:p>
    <w:p w:rsidR="00BF5B0B" w:rsidRDefault="00BF5B0B" w:rsidP="00BF5B0B"/>
    <w:p w:rsidR="00BF5B0B" w:rsidRDefault="00BF5B0B" w:rsidP="00BF5B0B">
      <w:r>
        <w:t>Clock to Setup on destination clock w&lt;1&gt;&lt;9&gt;</w:t>
      </w:r>
    </w:p>
    <w:p w:rsidR="00BF5B0B" w:rsidRDefault="00BF5B0B" w:rsidP="00BF5B0B">
      <w:r>
        <w:t>---------------+---------+---------+---------+---------+</w:t>
      </w:r>
    </w:p>
    <w:p w:rsidR="00BF5B0B" w:rsidRDefault="00BF5B0B" w:rsidP="00BF5B0B">
      <w:r>
        <w:t xml:space="preserve">               | </w:t>
      </w:r>
      <w:proofErr w:type="spellStart"/>
      <w:r>
        <w:t>Src</w:t>
      </w:r>
      <w:proofErr w:type="gramStart"/>
      <w:r>
        <w:t>:Rise</w:t>
      </w:r>
      <w:proofErr w:type="spellEnd"/>
      <w:proofErr w:type="gramEnd"/>
      <w:r>
        <w:t xml:space="preserve">| </w:t>
      </w:r>
      <w:proofErr w:type="spellStart"/>
      <w:r>
        <w:t>Src:Fall</w:t>
      </w:r>
      <w:proofErr w:type="spellEnd"/>
      <w:r>
        <w:t xml:space="preserve">| </w:t>
      </w:r>
      <w:proofErr w:type="spellStart"/>
      <w:r>
        <w:t>Src:Rise</w:t>
      </w:r>
      <w:proofErr w:type="spellEnd"/>
      <w:r>
        <w:t xml:space="preserve">| </w:t>
      </w:r>
      <w:proofErr w:type="spellStart"/>
      <w:r>
        <w:t>Src:Fall</w:t>
      </w:r>
      <w:proofErr w:type="spellEnd"/>
      <w:r>
        <w:t>|</w:t>
      </w:r>
    </w:p>
    <w:p w:rsidR="00BF5B0B" w:rsidRDefault="00BF5B0B" w:rsidP="00BF5B0B">
      <w:r>
        <w:t>Source Clock   |</w:t>
      </w:r>
      <w:proofErr w:type="spellStart"/>
      <w:r>
        <w:t>Dest:Rise|Dest:Rise|Dest:Fall|Dest:Fall</w:t>
      </w:r>
      <w:proofErr w:type="spellEnd"/>
      <w:r>
        <w:t>|</w:t>
      </w:r>
    </w:p>
    <w:p w:rsidR="00BF5B0B" w:rsidRDefault="00BF5B0B" w:rsidP="00BF5B0B">
      <w:r>
        <w:t>---------------+---------+---------+---------+---------+</w:t>
      </w:r>
    </w:p>
    <w:p w:rsidR="00BF5B0B" w:rsidRDefault="00BF5B0B" w:rsidP="00BF5B0B">
      <w:proofErr w:type="gramStart"/>
      <w:r>
        <w:t>clock</w:t>
      </w:r>
      <w:proofErr w:type="gramEnd"/>
      <w:r>
        <w:t xml:space="preserve">          |    4.226|         |         |         |</w:t>
      </w:r>
    </w:p>
    <w:p w:rsidR="00BF5B0B" w:rsidRDefault="00BF5B0B" w:rsidP="00BF5B0B">
      <w:r>
        <w:t>---------------+---------+---------+---------+---------+</w:t>
      </w:r>
    </w:p>
    <w:p w:rsidR="00BF5B0B" w:rsidRDefault="00BF5B0B" w:rsidP="00BF5B0B"/>
    <w:p w:rsidR="00BF5B0B" w:rsidRDefault="00BF5B0B" w:rsidP="00BF5B0B">
      <w:r>
        <w:t>=========================================================================</w:t>
      </w:r>
    </w:p>
    <w:p w:rsidR="00BF5B0B" w:rsidRDefault="00BF5B0B" w:rsidP="00BF5B0B"/>
    <w:p w:rsidR="00BF5B0B" w:rsidRDefault="00BF5B0B" w:rsidP="00BF5B0B"/>
    <w:p w:rsidR="00BF5B0B" w:rsidRDefault="00BF5B0B" w:rsidP="00BF5B0B">
      <w:r>
        <w:t xml:space="preserve">Total REAL time to </w:t>
      </w:r>
      <w:proofErr w:type="spellStart"/>
      <w:r>
        <w:t>Xst</w:t>
      </w:r>
      <w:proofErr w:type="spellEnd"/>
      <w:r>
        <w:t xml:space="preserve"> completion: 136.00 secs</w:t>
      </w:r>
    </w:p>
    <w:p w:rsidR="00BF5B0B" w:rsidRDefault="00BF5B0B" w:rsidP="00BF5B0B">
      <w:r>
        <w:t xml:space="preserve">Total CPU time to </w:t>
      </w:r>
      <w:proofErr w:type="spellStart"/>
      <w:r>
        <w:t>Xst</w:t>
      </w:r>
      <w:proofErr w:type="spellEnd"/>
      <w:r>
        <w:t xml:space="preserve"> completion: 135.59 secs</w:t>
      </w:r>
    </w:p>
    <w:p w:rsidR="00BF5B0B" w:rsidRDefault="00BF5B0B" w:rsidP="00BF5B0B">
      <w:r>
        <w:t xml:space="preserve"> </w:t>
      </w:r>
    </w:p>
    <w:p w:rsidR="00BF5B0B" w:rsidRDefault="00BF5B0B" w:rsidP="00BF5B0B">
      <w:r>
        <w:t xml:space="preserve">--&gt; </w:t>
      </w:r>
    </w:p>
    <w:p w:rsidR="00BF5B0B" w:rsidRDefault="00BF5B0B" w:rsidP="00BF5B0B"/>
    <w:p w:rsidR="00BF5B0B" w:rsidRDefault="00BF5B0B" w:rsidP="00BF5B0B">
      <w:r>
        <w:t>Total memory usage is 299180 kilobytes</w:t>
      </w:r>
    </w:p>
    <w:p w:rsidR="00BF5B0B" w:rsidRDefault="00BF5B0B" w:rsidP="00BF5B0B"/>
    <w:p w:rsidR="00BF5B0B" w:rsidRDefault="00BF5B0B" w:rsidP="00BF5B0B">
      <w:r>
        <w:t>Number of errors   :    0 (   0 filtered)</w:t>
      </w:r>
    </w:p>
    <w:p w:rsidR="00BF5B0B" w:rsidRDefault="00BF5B0B" w:rsidP="00BF5B0B">
      <w:r>
        <w:t xml:space="preserve">Number of </w:t>
      </w:r>
      <w:proofErr w:type="gramStart"/>
      <w:r>
        <w:t>warnings :</w:t>
      </w:r>
      <w:proofErr w:type="gramEnd"/>
      <w:r>
        <w:t xml:space="preserve">   28 (   0 filtered)</w:t>
      </w:r>
    </w:p>
    <w:p w:rsidR="00BF5B0B" w:rsidRDefault="00BF5B0B" w:rsidP="00BF5B0B">
      <w:r>
        <w:t xml:space="preserve">Number of </w:t>
      </w:r>
      <w:proofErr w:type="spellStart"/>
      <w:r>
        <w:t>infos</w:t>
      </w:r>
      <w:proofErr w:type="spellEnd"/>
      <w:r>
        <w:t xml:space="preserve">    :    7 (   0 filtered)</w:t>
      </w:r>
    </w:p>
    <w:p w:rsidR="00982D99" w:rsidRDefault="00982D99">
      <w:bookmarkStart w:id="0" w:name="_GoBack"/>
      <w:bookmarkEnd w:id="0"/>
    </w:p>
    <w:sectPr w:rsidR="0098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86"/>
    <w:rsid w:val="00835886"/>
    <w:rsid w:val="00982D99"/>
    <w:rsid w:val="00B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2DD2A-C118-4BB4-A488-CC8FB203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C06299B1</Template>
  <TotalTime>0</TotalTime>
  <Pages>5</Pages>
  <Words>960</Words>
  <Characters>5477</Characters>
  <Application>Microsoft Office Word</Application>
  <DocSecurity>0</DocSecurity>
  <Lines>45</Lines>
  <Paragraphs>12</Paragraphs>
  <ScaleCrop>false</ScaleCrop>
  <Company>Boston University</Company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Aastha</dc:creator>
  <cp:keywords/>
  <dc:description/>
  <cp:lastModifiedBy>Anand, Aastha</cp:lastModifiedBy>
  <cp:revision>2</cp:revision>
  <dcterms:created xsi:type="dcterms:W3CDTF">2016-11-30T21:18:00Z</dcterms:created>
  <dcterms:modified xsi:type="dcterms:W3CDTF">2016-11-30T21:18:00Z</dcterms:modified>
</cp:coreProperties>
</file>